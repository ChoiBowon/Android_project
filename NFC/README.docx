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94865" w14:textId="77777777" w:rsidR="00CC69DC" w:rsidRPr="00434443" w:rsidRDefault="00434443">
      <w:pPr>
        <w:pStyle w:val="a5"/>
        <w:rPr>
          <w:rFonts w:ascii="Apple SD Gothic Neo" w:eastAsia="Apple SD Gothic Neo" w:hAnsi="Apple SD Gothic Neo"/>
          <w:lang w:val="en-US"/>
        </w:rPr>
      </w:pPr>
      <w:r w:rsidRPr="00434443">
        <w:rPr>
          <w:rFonts w:ascii="Apple SD Gothic Neo" w:eastAsia="Apple SD Gothic Neo" w:hAnsi="Apple SD Gothic Neo"/>
          <w:lang w:val="en-US"/>
        </w:rPr>
        <w:t>Mobile App Programming</w:t>
      </w:r>
    </w:p>
    <w:p w14:paraId="344B3A56" w14:textId="71DAC26E" w:rsidR="00CC69DC" w:rsidRPr="00AE04C7" w:rsidRDefault="00416119">
      <w:pPr>
        <w:pStyle w:val="a7"/>
        <w:rPr>
          <w:rFonts w:ascii="Apple SD Gothic Neo" w:eastAsia="Apple SD Gothic Neo" w:hAnsi="Apple SD Gothic Neo" w:hint="eastAsia"/>
          <w:lang w:val="en-US"/>
        </w:rPr>
      </w:pPr>
      <w:bookmarkStart w:id="0" w:name="_GoBack"/>
      <w:bookmarkEnd w:id="0"/>
      <w:r>
        <w:rPr>
          <w:rFonts w:ascii="Apple SD Gothic Neo" w:eastAsia="Apple SD Gothic Neo" w:hAnsi="Apple SD Gothic Neo"/>
          <w:lang w:val="en-US"/>
        </w:rPr>
        <w:t xml:space="preserve">NFC SMS </w:t>
      </w:r>
      <w:r>
        <w:rPr>
          <w:rFonts w:ascii="Apple SD Gothic Neo" w:eastAsia="Apple SD Gothic Neo" w:hAnsi="Apple SD Gothic Neo" w:hint="eastAsia"/>
          <w:lang w:val="en-US"/>
        </w:rPr>
        <w:t>전달</w:t>
      </w:r>
    </w:p>
    <w:p w14:paraId="2254C195" w14:textId="4E8D9D38" w:rsidR="00CC69DC" w:rsidRPr="00434443" w:rsidRDefault="00434443" w:rsidP="00CC4DE1">
      <w:pPr>
        <w:pStyle w:val="ae"/>
        <w:rPr>
          <w:rFonts w:ascii="Apple SD Gothic Neo" w:eastAsia="Apple SD Gothic Neo" w:hAnsi="Apple SD Gothic Neo"/>
          <w:lang w:val="en-US"/>
        </w:rPr>
      </w:pPr>
      <w:r w:rsidRPr="00434443">
        <w:rPr>
          <w:rFonts w:ascii="Apple SD Gothic Neo" w:eastAsia="Apple SD Gothic Neo" w:hAnsi="Apple SD Gothic Neo" w:hint="eastAsia"/>
        </w:rPr>
        <w:t xml:space="preserve">중앙대학교 컴퓨터공학부 20155212 </w:t>
      </w:r>
      <w:proofErr w:type="spellStart"/>
      <w:r w:rsidRPr="00434443">
        <w:rPr>
          <w:rFonts w:ascii="Apple SD Gothic Neo" w:eastAsia="Apple SD Gothic Neo" w:hAnsi="Apple SD Gothic Neo" w:hint="eastAsia"/>
          <w:lang w:val="en-US"/>
        </w:rPr>
        <w:t>최보원</w:t>
      </w:r>
      <w:proofErr w:type="spellEnd"/>
      <w:r w:rsidR="00AE04C7">
        <w:rPr>
          <w:rFonts w:ascii="Apple SD Gothic Neo" w:eastAsia="Apple SD Gothic Neo" w:hAnsi="Apple SD Gothic Neo"/>
          <w:lang w:val="en-US"/>
        </w:rPr>
        <w:t xml:space="preserve">    </w:t>
      </w:r>
    </w:p>
    <w:p w14:paraId="2893310B" w14:textId="77777777" w:rsidR="00CC69DC" w:rsidRPr="00434443" w:rsidRDefault="00434443" w:rsidP="00434443">
      <w:pPr>
        <w:pStyle w:val="1"/>
        <w:rPr>
          <w:rFonts w:ascii="Apple SD Gothic Neo" w:eastAsia="Apple SD Gothic Neo" w:hAnsi="Apple SD Gothic Neo"/>
        </w:rPr>
      </w:pPr>
      <w:r w:rsidRPr="00434443">
        <w:rPr>
          <w:rFonts w:ascii="Apple SD Gothic Neo" w:eastAsia="Apple SD Gothic Neo" w:hAnsi="Apple SD Gothic Neo" w:hint="eastAsia"/>
        </w:rPr>
        <w:t>개발 환경</w:t>
      </w:r>
    </w:p>
    <w:p w14:paraId="31CD4A83" w14:textId="77777777" w:rsidR="00CC69DC" w:rsidRPr="00434443" w:rsidRDefault="00434443">
      <w:pPr>
        <w:pStyle w:val="a"/>
        <w:rPr>
          <w:rFonts w:ascii="Apple SD Gothic Neo" w:eastAsia="Apple SD Gothic Neo" w:hAnsi="Apple SD Gothic Neo"/>
        </w:rPr>
      </w:pPr>
      <w:r w:rsidRPr="00434443">
        <w:rPr>
          <w:rFonts w:ascii="Apple SD Gothic Neo" w:eastAsia="Apple SD Gothic Neo" w:hAnsi="Apple SD Gothic Neo" w:hint="eastAsia"/>
        </w:rPr>
        <w:t>안드로이드 스튜디오 2.3.3</w:t>
      </w:r>
    </w:p>
    <w:p w14:paraId="2BB0636D" w14:textId="14A15700" w:rsidR="00434443" w:rsidRPr="00434443" w:rsidRDefault="00416119">
      <w:pPr>
        <w:pStyle w:val="a"/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/>
          <w:lang w:val="en-US"/>
        </w:rPr>
        <w:t xml:space="preserve">LG pro2 , </w:t>
      </w:r>
      <w:r>
        <w:rPr>
          <w:rFonts w:ascii="Apple SD Gothic Neo" w:eastAsia="Apple SD Gothic Neo" w:hAnsi="Apple SD Gothic Neo" w:hint="eastAsia"/>
          <w:lang w:val="en-US"/>
        </w:rPr>
        <w:t>갤럭시 7</w:t>
      </w:r>
    </w:p>
    <w:p w14:paraId="28E30C4A" w14:textId="77777777" w:rsidR="00CC69DC" w:rsidRPr="00434443" w:rsidRDefault="00434443">
      <w:pPr>
        <w:pStyle w:val="2"/>
        <w:rPr>
          <w:rFonts w:ascii="Apple SD Gothic Neo" w:eastAsia="Apple SD Gothic Neo" w:hAnsi="Apple SD Gothic Neo"/>
        </w:rPr>
      </w:pPr>
      <w:r w:rsidRPr="00434443">
        <w:rPr>
          <w:rFonts w:ascii="Apple SD Gothic Neo" w:eastAsia="Apple SD Gothic Neo" w:hAnsi="Apple SD Gothic Neo" w:hint="eastAsia"/>
        </w:rPr>
        <w:t>구현</w:t>
      </w:r>
    </w:p>
    <w:p w14:paraId="308BD3D3" w14:textId="77777777" w:rsidR="00DA1332" w:rsidRPr="00DA1332" w:rsidRDefault="00DA1332" w:rsidP="00DA1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 w:hint="eastAsia"/>
          <w:color w:val="000000"/>
          <w:sz w:val="18"/>
          <w:szCs w:val="18"/>
          <w:lang w:val="en-US"/>
        </w:rPr>
      </w:pPr>
    </w:p>
    <w:p w14:paraId="3DB16E39" w14:textId="23AD13E6" w:rsidR="00AE04C7" w:rsidRPr="00AE04C7" w:rsidRDefault="00416119" w:rsidP="00AE04C7">
      <w:pPr>
        <w:pStyle w:val="afb"/>
        <w:numPr>
          <w:ilvl w:val="0"/>
          <w:numId w:val="17"/>
        </w:numPr>
        <w:ind w:leftChars="0"/>
        <w:rPr>
          <w:rFonts w:ascii="Apple SD Gothic Neo" w:eastAsia="Apple SD Gothic Neo" w:hAnsi="Apple SD Gothic Neo" w:hint="eastAsia"/>
        </w:rPr>
      </w:pPr>
      <w:r>
        <w:rPr>
          <w:rFonts w:ascii="Apple SD Gothic Neo" w:eastAsia="Apple SD Gothic Neo" w:hAnsi="Apple SD Gothic Neo"/>
        </w:rPr>
        <w:t xml:space="preserve">NFC sender, NFC scanner, </w:t>
      </w:r>
      <w:proofErr w:type="spellStart"/>
      <w:r>
        <w:rPr>
          <w:rFonts w:ascii="Apple SD Gothic Neo" w:eastAsia="Apple SD Gothic Neo" w:hAnsi="Apple SD Gothic Neo"/>
        </w:rPr>
        <w:t>MainActivity</w:t>
      </w:r>
      <w:proofErr w:type="spellEnd"/>
      <w:r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 w:hint="eastAsia"/>
        </w:rPr>
        <w:t xml:space="preserve">총 3개의 </w:t>
      </w:r>
      <w:r>
        <w:rPr>
          <w:rFonts w:ascii="Apple SD Gothic Neo" w:eastAsia="Apple SD Gothic Neo" w:hAnsi="Apple SD Gothic Neo"/>
          <w:lang w:val="en-US"/>
        </w:rPr>
        <w:t xml:space="preserve">class </w:t>
      </w:r>
      <w:r>
        <w:rPr>
          <w:rFonts w:ascii="Apple SD Gothic Neo" w:eastAsia="Apple SD Gothic Neo" w:hAnsi="Apple SD Gothic Neo" w:hint="eastAsia"/>
          <w:lang w:val="en-US"/>
        </w:rPr>
        <w:t xml:space="preserve">로 구성되어 있다. </w:t>
      </w:r>
    </w:p>
    <w:p w14:paraId="00D9B0FA" w14:textId="1505CB15" w:rsidR="00473457" w:rsidRPr="00416119" w:rsidRDefault="003539D5" w:rsidP="00434443">
      <w:pPr>
        <w:pStyle w:val="afb"/>
        <w:numPr>
          <w:ilvl w:val="0"/>
          <w:numId w:val="17"/>
        </w:numPr>
        <w:ind w:leftChars="0"/>
        <w:rPr>
          <w:rFonts w:ascii="Apple SD Gothic Neo" w:eastAsia="Apple SD Gothic Neo" w:hAnsi="Apple SD Gothic Neo" w:hint="eastAsia"/>
        </w:rPr>
      </w:pPr>
      <w:r>
        <w:rPr>
          <w:rFonts w:ascii="Apple SD Gothic Neo" w:eastAsia="Apple SD Gothic Neo" w:hAnsi="Apple SD Gothic Neo" w:hint="eastAsia"/>
        </w:rPr>
        <w:t xml:space="preserve"> </w:t>
      </w:r>
      <w:proofErr w:type="spellStart"/>
      <w:r w:rsidR="00416119">
        <w:rPr>
          <w:rFonts w:ascii="Apple SD Gothic Neo" w:eastAsia="Apple SD Gothic Neo" w:hAnsi="Apple SD Gothic Neo" w:hint="eastAsia"/>
        </w:rPr>
        <w:t>readSMS</w:t>
      </w:r>
      <w:r w:rsidR="00416119">
        <w:rPr>
          <w:rFonts w:ascii="Apple SD Gothic Neo" w:eastAsia="Apple SD Gothic Neo" w:hAnsi="Apple SD Gothic Neo"/>
        </w:rPr>
        <w:t>Message</w:t>
      </w:r>
      <w:proofErr w:type="spellEnd"/>
      <w:r w:rsidR="00416119">
        <w:rPr>
          <w:rFonts w:ascii="Apple SD Gothic Neo" w:eastAsia="Apple SD Gothic Neo" w:hAnsi="Apple SD Gothic Neo"/>
        </w:rPr>
        <w:t>()</w:t>
      </w:r>
      <w:r w:rsidR="00416119">
        <w:rPr>
          <w:rFonts w:ascii="Apple SD Gothic Neo" w:eastAsia="Apple SD Gothic Neo" w:hAnsi="Apple SD Gothic Neo" w:hint="eastAsia"/>
        </w:rPr>
        <w:t xml:space="preserve">로 상대방 핸드폰의 메시지를 읽어온다. 메시지 안의 날짜, 작성자, 시간 등을 각각 </w:t>
      </w:r>
      <w:proofErr w:type="spellStart"/>
      <w:r w:rsidR="00416119">
        <w:rPr>
          <w:rFonts w:ascii="Apple SD Gothic Neo" w:eastAsia="Apple SD Gothic Neo" w:hAnsi="Apple SD Gothic Neo"/>
          <w:lang w:val="en-US"/>
        </w:rPr>
        <w:t>ArrayList</w:t>
      </w:r>
      <w:proofErr w:type="spellEnd"/>
      <w:r w:rsidR="00416119">
        <w:rPr>
          <w:rFonts w:ascii="Apple SD Gothic Neo" w:eastAsia="Apple SD Gothic Neo" w:hAnsi="Apple SD Gothic Neo"/>
          <w:lang w:val="en-US"/>
        </w:rPr>
        <w:t xml:space="preserve"> </w:t>
      </w:r>
      <w:r w:rsidR="00416119">
        <w:rPr>
          <w:rFonts w:ascii="Apple SD Gothic Neo" w:eastAsia="Apple SD Gothic Neo" w:hAnsi="Apple SD Gothic Neo" w:hint="eastAsia"/>
          <w:lang w:val="en-US"/>
        </w:rPr>
        <w:t xml:space="preserve">로 저장한다. </w:t>
      </w:r>
    </w:p>
    <w:p w14:paraId="1A4C9FFA" w14:textId="0C4ED6AB" w:rsidR="00416119" w:rsidRPr="00416119" w:rsidRDefault="00416119" w:rsidP="00434443">
      <w:pPr>
        <w:pStyle w:val="afb"/>
        <w:numPr>
          <w:ilvl w:val="0"/>
          <w:numId w:val="17"/>
        </w:numPr>
        <w:ind w:leftChars="0"/>
        <w:rPr>
          <w:rFonts w:ascii="Apple SD Gothic Neo" w:eastAsia="Apple SD Gothic Neo" w:hAnsi="Apple SD Gothic Neo" w:hint="eastAsia"/>
        </w:rPr>
      </w:pPr>
      <w:r>
        <w:rPr>
          <w:rFonts w:ascii="Apple SD Gothic Neo" w:eastAsia="Apple SD Gothic Neo" w:hAnsi="Apple SD Gothic Neo" w:hint="eastAsia"/>
        </w:rPr>
        <w:t xml:space="preserve">그리고 </w:t>
      </w:r>
      <w:r>
        <w:rPr>
          <w:rFonts w:ascii="Apple SD Gothic Neo" w:eastAsia="Apple SD Gothic Neo" w:hAnsi="Apple SD Gothic Neo" w:hint="eastAsia"/>
          <w:lang w:val="en-US"/>
        </w:rPr>
        <w:t xml:space="preserve">여러 개의 </w:t>
      </w:r>
      <w:r>
        <w:rPr>
          <w:rFonts w:ascii="Apple SD Gothic Neo" w:eastAsia="Apple SD Gothic Neo" w:hAnsi="Apple SD Gothic Neo"/>
          <w:lang w:val="en-US"/>
        </w:rPr>
        <w:t xml:space="preserve">NDEF </w:t>
      </w:r>
      <w:r>
        <w:rPr>
          <w:rFonts w:ascii="Apple SD Gothic Neo" w:eastAsia="Apple SD Gothic Neo" w:hAnsi="Apple SD Gothic Neo" w:hint="eastAsia"/>
          <w:lang w:val="en-US"/>
        </w:rPr>
        <w:t xml:space="preserve">레코드를 모아서 </w:t>
      </w:r>
      <w:r>
        <w:rPr>
          <w:rFonts w:ascii="Apple SD Gothic Neo" w:eastAsia="Apple SD Gothic Neo" w:hAnsi="Apple SD Gothic Neo"/>
          <w:lang w:val="en-US"/>
        </w:rPr>
        <w:t xml:space="preserve">NDEF </w:t>
      </w:r>
      <w:r>
        <w:rPr>
          <w:rFonts w:ascii="Apple SD Gothic Neo" w:eastAsia="Apple SD Gothic Neo" w:hAnsi="Apple SD Gothic Neo" w:hint="eastAsia"/>
          <w:lang w:val="en-US"/>
        </w:rPr>
        <w:t xml:space="preserve">메시지를 만든다. </w:t>
      </w:r>
    </w:p>
    <w:p w14:paraId="478E28C0" w14:textId="12B36723" w:rsidR="00416119" w:rsidRPr="00416119" w:rsidRDefault="00416119" w:rsidP="00434443">
      <w:pPr>
        <w:pStyle w:val="afb"/>
        <w:numPr>
          <w:ilvl w:val="0"/>
          <w:numId w:val="17"/>
        </w:numPr>
        <w:ind w:leftChars="0"/>
        <w:rPr>
          <w:rFonts w:ascii="Apple SD Gothic Neo" w:eastAsia="Apple SD Gothic Neo" w:hAnsi="Apple SD Gothic Neo" w:hint="eastAsia"/>
        </w:rPr>
      </w:pPr>
      <w:r>
        <w:rPr>
          <w:rFonts w:ascii="Apple SD Gothic Neo" w:eastAsia="Apple SD Gothic Neo" w:hAnsi="Apple SD Gothic Neo" w:hint="eastAsia"/>
          <w:lang w:val="en-US"/>
        </w:rPr>
        <w:t xml:space="preserve">이 때 </w:t>
      </w:r>
      <w:r>
        <w:rPr>
          <w:rFonts w:ascii="Apple SD Gothic Neo" w:eastAsia="Apple SD Gothic Neo" w:hAnsi="Apple SD Gothic Neo"/>
          <w:lang w:val="en-US"/>
        </w:rPr>
        <w:t xml:space="preserve">NDEF </w:t>
      </w:r>
      <w:r>
        <w:rPr>
          <w:rFonts w:ascii="Apple SD Gothic Neo" w:eastAsia="Apple SD Gothic Neo" w:hAnsi="Apple SD Gothic Neo" w:hint="eastAsia"/>
          <w:lang w:val="en-US"/>
        </w:rPr>
        <w:t xml:space="preserve">레코드를 생성 하기 위해 앞서 저장한 문자 메시지의 </w:t>
      </w:r>
      <w:proofErr w:type="spellStart"/>
      <w:r>
        <w:rPr>
          <w:rFonts w:ascii="Apple SD Gothic Neo" w:eastAsia="Apple SD Gothic Neo" w:hAnsi="Apple SD Gothic Neo"/>
          <w:lang w:val="en-US"/>
        </w:rPr>
        <w:t>ArrayList</w:t>
      </w:r>
      <w:proofErr w:type="spellEnd"/>
      <w:r>
        <w:rPr>
          <w:rFonts w:ascii="Apple SD Gothic Neo" w:eastAsia="Apple SD Gothic Neo" w:hAnsi="Apple SD Gothic Neo"/>
          <w:lang w:val="en-US"/>
        </w:rPr>
        <w:t xml:space="preserve"> </w:t>
      </w:r>
      <w:r>
        <w:rPr>
          <w:rFonts w:ascii="Apple SD Gothic Neo" w:eastAsia="Apple SD Gothic Neo" w:hAnsi="Apple SD Gothic Neo" w:hint="eastAsia"/>
          <w:lang w:val="en-US"/>
        </w:rPr>
        <w:t xml:space="preserve">들을 이용한다. </w:t>
      </w:r>
    </w:p>
    <w:p w14:paraId="0788722D" w14:textId="7AD00DF4" w:rsidR="00416119" w:rsidRPr="00473457" w:rsidRDefault="00416119" w:rsidP="00434443">
      <w:pPr>
        <w:pStyle w:val="afb"/>
        <w:numPr>
          <w:ilvl w:val="0"/>
          <w:numId w:val="17"/>
        </w:numPr>
        <w:ind w:leftChars="0"/>
        <w:rPr>
          <w:rFonts w:ascii="Apple SD Gothic Neo" w:eastAsia="Apple SD Gothic Neo" w:hAnsi="Apple SD Gothic Neo"/>
        </w:rPr>
      </w:pPr>
      <w:proofErr w:type="spellStart"/>
      <w:r>
        <w:rPr>
          <w:rFonts w:ascii="Apple SD Gothic Neo" w:eastAsia="Apple SD Gothic Neo" w:hAnsi="Apple SD Gothic Neo" w:hint="eastAsia"/>
          <w:lang w:val="en-US"/>
        </w:rPr>
        <w:t>핸들러를</w:t>
      </w:r>
      <w:proofErr w:type="spellEnd"/>
      <w:r>
        <w:rPr>
          <w:rFonts w:ascii="Apple SD Gothic Neo" w:eastAsia="Apple SD Gothic Neo" w:hAnsi="Apple SD Gothic Neo" w:hint="eastAsia"/>
          <w:lang w:val="en-US"/>
        </w:rPr>
        <w:t xml:space="preserve"> 통해 수신 폰에 </w:t>
      </w:r>
      <w:r>
        <w:rPr>
          <w:rFonts w:ascii="Apple SD Gothic Neo" w:eastAsia="Apple SD Gothic Neo" w:hAnsi="Apple SD Gothic Neo"/>
          <w:lang w:val="en-US"/>
        </w:rPr>
        <w:t xml:space="preserve">NDEF Message </w:t>
      </w:r>
      <w:proofErr w:type="spellStart"/>
      <w:r>
        <w:rPr>
          <w:rFonts w:ascii="Apple SD Gothic Neo" w:eastAsia="Apple SD Gothic Neo" w:hAnsi="Apple SD Gothic Neo" w:hint="eastAsia"/>
          <w:lang w:val="en-US"/>
        </w:rPr>
        <w:t>를</w:t>
      </w:r>
      <w:proofErr w:type="spellEnd"/>
      <w:r>
        <w:rPr>
          <w:rFonts w:ascii="Apple SD Gothic Neo" w:eastAsia="Apple SD Gothic Neo" w:hAnsi="Apple SD Gothic Neo" w:hint="eastAsia"/>
          <w:lang w:val="en-US"/>
        </w:rPr>
        <w:t xml:space="preserve"> 전달 하며, 완료 되면 수신 폰의 </w:t>
      </w:r>
      <w:proofErr w:type="spellStart"/>
      <w:r>
        <w:rPr>
          <w:rFonts w:ascii="Apple SD Gothic Neo" w:eastAsia="Apple SD Gothic Neo" w:hAnsi="Apple SD Gothic Neo"/>
          <w:lang w:val="en-US"/>
        </w:rPr>
        <w:t>TextView</w:t>
      </w:r>
      <w:proofErr w:type="spellEnd"/>
      <w:r>
        <w:rPr>
          <w:rFonts w:ascii="Apple SD Gothic Neo" w:eastAsia="Apple SD Gothic Neo" w:hAnsi="Apple SD Gothic Neo"/>
          <w:lang w:val="en-US"/>
        </w:rPr>
        <w:t xml:space="preserve"> </w:t>
      </w:r>
      <w:r>
        <w:rPr>
          <w:rFonts w:ascii="Apple SD Gothic Neo" w:eastAsia="Apple SD Gothic Neo" w:hAnsi="Apple SD Gothic Neo" w:hint="eastAsia"/>
          <w:lang w:val="en-US"/>
        </w:rPr>
        <w:t xml:space="preserve">에 메시지가 순서대로 10 개 나타난다. </w:t>
      </w:r>
    </w:p>
    <w:p w14:paraId="359B149D" w14:textId="0F42737D" w:rsidR="002634A2" w:rsidRPr="00AE04C7" w:rsidRDefault="002634A2" w:rsidP="00AE04C7">
      <w:pPr>
        <w:rPr>
          <w:rFonts w:ascii="Apple SD Gothic Neo" w:eastAsia="Apple SD Gothic Neo" w:hAnsi="Apple SD Gothic Neo" w:hint="eastAsia"/>
        </w:rPr>
      </w:pPr>
      <w:r w:rsidRPr="00AE04C7">
        <w:rPr>
          <w:rFonts w:ascii="Apple SD Gothic Neo" w:eastAsia="Apple SD Gothic Neo" w:hAnsi="Apple SD Gothic Neo" w:hint="eastAsia"/>
          <w:lang w:val="en-US"/>
        </w:rPr>
        <w:t xml:space="preserve"> </w:t>
      </w:r>
    </w:p>
    <w:sectPr w:rsidR="002634A2" w:rsidRPr="00AE04C7">
      <w:footerReference w:type="default" r:id="rId7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FEFB4A" w14:textId="77777777" w:rsidR="004869AA" w:rsidRDefault="004869AA">
      <w:pPr>
        <w:spacing w:after="0" w:line="240" w:lineRule="auto"/>
      </w:pPr>
      <w:r>
        <w:separator/>
      </w:r>
    </w:p>
  </w:endnote>
  <w:endnote w:type="continuationSeparator" w:id="0">
    <w:p w14:paraId="445D05B1" w14:textId="77777777" w:rsidR="004869AA" w:rsidRDefault="00486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.Apple SD Gothic NeoI">
    <w:panose1 w:val="02000300000000000000"/>
    <w:charset w:val="81"/>
    <w:family w:val="swiss"/>
    <w:pitch w:val="variable"/>
    <w:sig w:usb0="00000203" w:usb1="29D72C10" w:usb2="00000010" w:usb3="00000000" w:csb0="00280005" w:csb1="00000000"/>
  </w:font>
  <w:font w:name="Apple SD Gothic Neo">
    <w:panose1 w:val="02000300000000000000"/>
    <w:charset w:val="81"/>
    <w:family w:val="swiss"/>
    <w:pitch w:val="variable"/>
    <w:sig w:usb0="00000203" w:usb1="29D72C10" w:usb2="00000010" w:usb3="00000000" w:csb0="00280005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CB47F3" w14:textId="77777777" w:rsidR="00CC69DC" w:rsidRDefault="00C54B27">
        <w:pPr>
          <w:pStyle w:val="af7"/>
        </w:pPr>
        <w:r w:rsidRPr="00B42DC3">
          <w:rPr>
            <w:rFonts w:asciiTheme="majorEastAsia" w:eastAsiaTheme="majorEastAsia" w:hAnsiTheme="majorEastAsia"/>
          </w:rPr>
          <w:fldChar w:fldCharType="begin"/>
        </w:r>
        <w:r w:rsidRPr="00B42DC3">
          <w:rPr>
            <w:rFonts w:asciiTheme="majorEastAsia" w:eastAsiaTheme="majorEastAsia" w:hAnsiTheme="majorEastAsia"/>
          </w:rPr>
          <w:instrText xml:space="preserve"> PAGE   \* MERGEFORMAT </w:instrText>
        </w:r>
        <w:r w:rsidRPr="00B42DC3">
          <w:rPr>
            <w:rFonts w:asciiTheme="majorEastAsia" w:eastAsiaTheme="majorEastAsia" w:hAnsiTheme="majorEastAsia"/>
          </w:rPr>
          <w:fldChar w:fldCharType="separate"/>
        </w:r>
        <w:r w:rsidR="00AE04C7">
          <w:rPr>
            <w:rFonts w:asciiTheme="majorEastAsia" w:eastAsiaTheme="majorEastAsia" w:hAnsiTheme="majorEastAsia"/>
            <w:noProof/>
          </w:rPr>
          <w:t>2</w:t>
        </w:r>
        <w:r w:rsidRPr="00B42DC3">
          <w:rPr>
            <w:rFonts w:asciiTheme="majorEastAsia" w:eastAsiaTheme="majorEastAsia" w:hAnsi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E7ABA1" w14:textId="77777777" w:rsidR="004869AA" w:rsidRDefault="004869AA">
      <w:pPr>
        <w:spacing w:after="0" w:line="240" w:lineRule="auto"/>
      </w:pPr>
      <w:r>
        <w:separator/>
      </w:r>
    </w:p>
  </w:footnote>
  <w:footnote w:type="continuationSeparator" w:id="0">
    <w:p w14:paraId="04D65A17" w14:textId="77777777" w:rsidR="004869AA" w:rsidRDefault="00486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2537EA"/>
    <w:multiLevelType w:val="hybridMultilevel"/>
    <w:tmpl w:val="153E391A"/>
    <w:lvl w:ilvl="0" w:tplc="F6EEC7F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22957834"/>
    <w:multiLevelType w:val="hybridMultilevel"/>
    <w:tmpl w:val="64709B02"/>
    <w:lvl w:ilvl="0" w:tplc="63C04C2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F30F6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0A50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4FC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E860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3B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8E41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2E1B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3287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C82C9A"/>
    <w:multiLevelType w:val="hybridMultilevel"/>
    <w:tmpl w:val="63F07864"/>
    <w:lvl w:ilvl="0" w:tplc="7318BF9C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6A6C15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5A60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626D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ECDB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3ABD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236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A09F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1CD0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BC0320"/>
    <w:multiLevelType w:val="hybridMultilevel"/>
    <w:tmpl w:val="DC3C7298"/>
    <w:lvl w:ilvl="0" w:tplc="0DB2A040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352AFD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74D4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A468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6890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4091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CC8E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C03B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ACC6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083510"/>
    <w:multiLevelType w:val="hybridMultilevel"/>
    <w:tmpl w:val="BE6E19F6"/>
    <w:lvl w:ilvl="0" w:tplc="66BCA862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69B23E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EC7D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EC4D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206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A42E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4C0D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D2A6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2442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226C1F"/>
    <w:multiLevelType w:val="hybridMultilevel"/>
    <w:tmpl w:val="49ACD974"/>
    <w:lvl w:ilvl="0" w:tplc="8350F7A8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849E0E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8AAB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288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3E6B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50E0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A270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E420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78F9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901CF9"/>
    <w:multiLevelType w:val="hybridMultilevel"/>
    <w:tmpl w:val="2F4A75D8"/>
    <w:lvl w:ilvl="0" w:tplc="A7C48A38">
      <w:start w:val="1"/>
      <w:numFmt w:val="decimal"/>
      <w:pStyle w:val="a0"/>
      <w:lvlText w:val="%1."/>
      <w:lvlJc w:val="left"/>
      <w:pPr>
        <w:ind w:left="720" w:hanging="360"/>
      </w:pPr>
    </w:lvl>
    <w:lvl w:ilvl="1" w:tplc="036CAC3E">
      <w:start w:val="1"/>
      <w:numFmt w:val="lowerLetter"/>
      <w:lvlText w:val="%2."/>
      <w:lvlJc w:val="left"/>
      <w:pPr>
        <w:ind w:left="1440" w:hanging="360"/>
      </w:pPr>
    </w:lvl>
    <w:lvl w:ilvl="2" w:tplc="359AB38A">
      <w:start w:val="1"/>
      <w:numFmt w:val="lowerRoman"/>
      <w:lvlText w:val="%3."/>
      <w:lvlJc w:val="right"/>
      <w:pPr>
        <w:ind w:left="2160" w:hanging="180"/>
      </w:pPr>
    </w:lvl>
    <w:lvl w:ilvl="3" w:tplc="2376E02E">
      <w:start w:val="1"/>
      <w:numFmt w:val="decimal"/>
      <w:lvlText w:val="%4."/>
      <w:lvlJc w:val="left"/>
      <w:pPr>
        <w:ind w:left="2880" w:hanging="360"/>
      </w:pPr>
    </w:lvl>
    <w:lvl w:ilvl="4" w:tplc="F4CA856C" w:tentative="1">
      <w:start w:val="1"/>
      <w:numFmt w:val="lowerLetter"/>
      <w:lvlText w:val="%5."/>
      <w:lvlJc w:val="left"/>
      <w:pPr>
        <w:ind w:left="3600" w:hanging="360"/>
      </w:pPr>
    </w:lvl>
    <w:lvl w:ilvl="5" w:tplc="E4C04562" w:tentative="1">
      <w:start w:val="1"/>
      <w:numFmt w:val="lowerRoman"/>
      <w:lvlText w:val="%6."/>
      <w:lvlJc w:val="right"/>
      <w:pPr>
        <w:ind w:left="4320" w:hanging="180"/>
      </w:pPr>
    </w:lvl>
    <w:lvl w:ilvl="6" w:tplc="499C5540" w:tentative="1">
      <w:start w:val="1"/>
      <w:numFmt w:val="decimal"/>
      <w:lvlText w:val="%7."/>
      <w:lvlJc w:val="left"/>
      <w:pPr>
        <w:ind w:left="5040" w:hanging="360"/>
      </w:pPr>
    </w:lvl>
    <w:lvl w:ilvl="7" w:tplc="FF7A827C" w:tentative="1">
      <w:start w:val="1"/>
      <w:numFmt w:val="lowerLetter"/>
      <w:lvlText w:val="%8."/>
      <w:lvlJc w:val="left"/>
      <w:pPr>
        <w:ind w:left="5760" w:hanging="360"/>
      </w:pPr>
    </w:lvl>
    <w:lvl w:ilvl="8" w:tplc="73EC92D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3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443"/>
    <w:rsid w:val="002634A2"/>
    <w:rsid w:val="003539D5"/>
    <w:rsid w:val="00416119"/>
    <w:rsid w:val="00434443"/>
    <w:rsid w:val="00473457"/>
    <w:rsid w:val="004869AA"/>
    <w:rsid w:val="004B487D"/>
    <w:rsid w:val="004F4B90"/>
    <w:rsid w:val="004F4BE5"/>
    <w:rsid w:val="008672FE"/>
    <w:rsid w:val="009940CE"/>
    <w:rsid w:val="00A11A73"/>
    <w:rsid w:val="00AE04C7"/>
    <w:rsid w:val="00C54B27"/>
    <w:rsid w:val="00CC4DE1"/>
    <w:rsid w:val="00D56ABB"/>
    <w:rsid w:val="00DA1332"/>
    <w:rsid w:val="00DB6893"/>
    <w:rsid w:val="00F9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D4F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B42DC3"/>
    <w:rPr>
      <w:lang w:val="en-GB" w:eastAsia="ko-KR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a6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a6">
    <w:name w:val="부제 문자"/>
    <w:basedOn w:val="a2"/>
    <w:link w:val="a5"/>
    <w:uiPriority w:val="2"/>
    <w:rPr>
      <w:rFonts w:eastAsiaTheme="minorEastAsia"/>
      <w:sz w:val="32"/>
    </w:rPr>
  </w:style>
  <w:style w:type="paragraph" w:styleId="a7">
    <w:name w:val="Title"/>
    <w:basedOn w:val="a1"/>
    <w:link w:val="a8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8">
    <w:name w:val="제목 문자"/>
    <w:basedOn w:val="a2"/>
    <w:link w:val="a7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0">
    <w:name w:val="제목 1 문자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9">
    <w:name w:val="Intense Quote"/>
    <w:basedOn w:val="a1"/>
    <w:next w:val="a1"/>
    <w:link w:val="aa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b">
    <w:name w:val="Quote"/>
    <w:basedOn w:val="a1"/>
    <w:next w:val="a1"/>
    <w:link w:val="ac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ac">
    <w:name w:val="인용 문자"/>
    <w:basedOn w:val="a2"/>
    <w:link w:val="ab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d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작성자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0">
    <w:name w:val="제목 5 문자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0">
    <w:name w:val="제목 6 문자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0">
    <w:name w:val="제목 7 문자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0">
    <w:name w:val="제목 8 문자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0">
    <w:name w:val="제목 9 문자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f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f0">
    <w:name w:val="Emphasis"/>
    <w:basedOn w:val="a2"/>
    <w:uiPriority w:val="20"/>
    <w:semiHidden/>
    <w:unhideWhenUsed/>
    <w:qFormat/>
    <w:rPr>
      <w:b/>
      <w:i/>
      <w:iCs/>
    </w:rPr>
  </w:style>
  <w:style w:type="character" w:styleId="af1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paragraph" w:styleId="af7">
    <w:name w:val="footer"/>
    <w:basedOn w:val="a1"/>
    <w:link w:val="af8"/>
    <w:uiPriority w:val="99"/>
    <w:unhideWhenUsed/>
    <w:qFormat/>
    <w:pPr>
      <w:spacing w:after="0" w:line="240" w:lineRule="auto"/>
    </w:pPr>
  </w:style>
  <w:style w:type="character" w:customStyle="1" w:styleId="af8">
    <w:name w:val="바닥글 문자"/>
    <w:basedOn w:val="a2"/>
    <w:link w:val="af7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aa">
    <w:name w:val="강한 인용 문자"/>
    <w:basedOn w:val="a2"/>
    <w:link w:val="a9"/>
    <w:uiPriority w:val="30"/>
    <w:semiHidden/>
    <w:rPr>
      <w:i/>
      <w:iCs/>
      <w:sz w:val="30"/>
    </w:rPr>
  </w:style>
  <w:style w:type="character" w:customStyle="1" w:styleId="20">
    <w:name w:val="제목 2 문자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9">
    <w:name w:val="header"/>
    <w:basedOn w:val="a1"/>
    <w:link w:val="afa"/>
    <w:uiPriority w:val="99"/>
    <w:qFormat/>
    <w:pPr>
      <w:spacing w:after="0" w:line="240" w:lineRule="auto"/>
    </w:pPr>
  </w:style>
  <w:style w:type="character" w:customStyle="1" w:styleId="30">
    <w:name w:val="제목 3 문자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afa">
    <w:name w:val="머리글 문자"/>
    <w:basedOn w:val="a2"/>
    <w:link w:val="af9"/>
    <w:uiPriority w:val="99"/>
  </w:style>
  <w:style w:type="character" w:customStyle="1" w:styleId="40">
    <w:name w:val="제목 4 문자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afb">
    <w:name w:val="List Paragraph"/>
    <w:basedOn w:val="a1"/>
    <w:uiPriority w:val="34"/>
    <w:unhideWhenUsed/>
    <w:qFormat/>
    <w:rsid w:val="00434443"/>
    <w:pPr>
      <w:ind w:leftChars="400" w:left="800"/>
    </w:pPr>
  </w:style>
  <w:style w:type="paragraph" w:customStyle="1" w:styleId="p1">
    <w:name w:val="p1"/>
    <w:basedOn w:val="a1"/>
    <w:rsid w:val="00434443"/>
    <w:pPr>
      <w:spacing w:after="0" w:line="240" w:lineRule="auto"/>
    </w:pPr>
    <w:rPr>
      <w:rFonts w:ascii="Helvetica Neue" w:hAnsi="Helvetica Neue" w:cs="Times New Roman"/>
      <w:color w:val="454545"/>
      <w:sz w:val="18"/>
      <w:szCs w:val="18"/>
      <w:lang w:val="en-US"/>
    </w:rPr>
  </w:style>
  <w:style w:type="paragraph" w:customStyle="1" w:styleId="p2">
    <w:name w:val="p2"/>
    <w:basedOn w:val="a1"/>
    <w:rsid w:val="00434443"/>
    <w:pPr>
      <w:spacing w:after="0" w:line="240" w:lineRule="auto"/>
    </w:pPr>
    <w:rPr>
      <w:rFonts w:ascii="Helvetica Neue" w:hAnsi="Helvetica Neue" w:cs="Times New Roman"/>
      <w:color w:val="454545"/>
      <w:sz w:val="18"/>
      <w:szCs w:val="18"/>
      <w:lang w:val="en-US"/>
    </w:rPr>
  </w:style>
  <w:style w:type="paragraph" w:customStyle="1" w:styleId="p3">
    <w:name w:val="p3"/>
    <w:basedOn w:val="a1"/>
    <w:rsid w:val="00434443"/>
    <w:pPr>
      <w:spacing w:after="0" w:line="240" w:lineRule="auto"/>
    </w:pPr>
    <w:rPr>
      <w:rFonts w:ascii=".Apple SD Gothic NeoI" w:eastAsia=".Apple SD Gothic NeoI" w:hAnsi=".Apple SD Gothic NeoI" w:cs="Times New Roman"/>
      <w:color w:val="454545"/>
      <w:sz w:val="18"/>
      <w:szCs w:val="18"/>
      <w:lang w:val="en-US"/>
    </w:rPr>
  </w:style>
  <w:style w:type="character" w:customStyle="1" w:styleId="s1">
    <w:name w:val="s1"/>
    <w:basedOn w:val="a2"/>
    <w:rsid w:val="00434443"/>
    <w:rPr>
      <w:rFonts w:ascii=".Apple SD Gothic NeoI" w:eastAsia=".Apple SD Gothic NeoI" w:hAnsi=".Apple SD Gothic NeoI" w:hint="eastAsia"/>
      <w:sz w:val="18"/>
      <w:szCs w:val="18"/>
    </w:rPr>
  </w:style>
  <w:style w:type="character" w:customStyle="1" w:styleId="s2">
    <w:name w:val="s2"/>
    <w:basedOn w:val="a2"/>
    <w:rsid w:val="00434443"/>
    <w:rPr>
      <w:rFonts w:ascii="Helvetica Neue" w:hAnsi="Helvetica Neue" w:hint="default"/>
      <w:sz w:val="18"/>
      <w:szCs w:val="18"/>
    </w:rPr>
  </w:style>
  <w:style w:type="paragraph" w:styleId="HTML">
    <w:name w:val="HTML Preformatted"/>
    <w:basedOn w:val="a1"/>
    <w:link w:val="HTML0"/>
    <w:uiPriority w:val="99"/>
    <w:semiHidden/>
    <w:unhideWhenUsed/>
    <w:rsid w:val="00DA1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val="en-US"/>
    </w:rPr>
  </w:style>
  <w:style w:type="character" w:customStyle="1" w:styleId="HTML0">
    <w:name w:val="미리 서식이 지정된 HTML 문자"/>
    <w:basedOn w:val="a2"/>
    <w:link w:val="HTML"/>
    <w:uiPriority w:val="99"/>
    <w:semiHidden/>
    <w:rsid w:val="00DA1332"/>
    <w:rPr>
      <w:rFonts w:ascii="Courier New" w:hAnsi="Courier New" w:cs="Courier New"/>
      <w:color w:val="auto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3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oibowon/Library/Containers/com.microsoft.Word/Data/Library/Caches/1042/TM10002081/&#4363;&#4455;&#4523;&#4352;&#4462;%20&#4354;&#4457;&#4523;&#4358;&#4462;&#4523;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연구 논문.dotx</Template>
  <TotalTime>0</TotalTime>
  <Pages>1</Pages>
  <Words>64</Words>
  <Characters>369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bowon choi</dc:creator>
  <cp:lastModifiedBy>bowon choi</cp:lastModifiedBy>
  <cp:revision>2</cp:revision>
  <dcterms:created xsi:type="dcterms:W3CDTF">2017-12-02T05:57:00Z</dcterms:created>
  <dcterms:modified xsi:type="dcterms:W3CDTF">2017-12-02T05:57:00Z</dcterms:modified>
</cp:coreProperties>
</file>