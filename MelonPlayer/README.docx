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94865" w14:textId="77777777" w:rsidR="00CC69DC" w:rsidRPr="00434443" w:rsidRDefault="00434443">
      <w:pPr>
        <w:pStyle w:val="a5"/>
        <w:rPr>
          <w:rFonts w:ascii="Apple SD Gothic Neo" w:eastAsia="Apple SD Gothic Neo" w:hAnsi="Apple SD Gothic Neo"/>
          <w:lang w:val="en-US"/>
        </w:rPr>
      </w:pPr>
      <w:r w:rsidRPr="00434443">
        <w:rPr>
          <w:rFonts w:ascii="Apple SD Gothic Neo" w:eastAsia="Apple SD Gothic Neo" w:hAnsi="Apple SD Gothic Neo"/>
          <w:lang w:val="en-US"/>
        </w:rPr>
        <w:t>Mobile App Programming</w:t>
      </w:r>
    </w:p>
    <w:p w14:paraId="344B3A56" w14:textId="77777777" w:rsidR="00CC69DC" w:rsidRPr="00434443" w:rsidRDefault="00434443">
      <w:pPr>
        <w:pStyle w:val="a7"/>
        <w:rPr>
          <w:rFonts w:ascii="Apple SD Gothic Neo" w:eastAsia="Apple SD Gothic Neo" w:hAnsi="Apple SD Gothic Neo" w:hint="eastAsia"/>
        </w:rPr>
      </w:pPr>
      <w:r w:rsidRPr="00434443">
        <w:rPr>
          <w:rFonts w:ascii="Apple SD Gothic Neo" w:eastAsia="Apple SD Gothic Neo" w:hAnsi="Apple SD Gothic Neo" w:hint="eastAsia"/>
        </w:rPr>
        <w:t>멜론 플레이어</w:t>
      </w:r>
    </w:p>
    <w:p w14:paraId="4509C198" w14:textId="77777777" w:rsidR="00CC69DC" w:rsidRPr="00434443" w:rsidRDefault="00434443">
      <w:pPr>
        <w:pStyle w:val="ae"/>
        <w:rPr>
          <w:rFonts w:ascii="Apple SD Gothic Neo" w:eastAsia="Apple SD Gothic Neo" w:hAnsi="Apple SD Gothic Neo" w:hint="eastAsia"/>
          <w:lang w:val="en-US"/>
        </w:rPr>
      </w:pPr>
      <w:r w:rsidRPr="00434443">
        <w:rPr>
          <w:rFonts w:ascii="Apple SD Gothic Neo" w:eastAsia="Apple SD Gothic Neo" w:hAnsi="Apple SD Gothic Neo" w:hint="eastAsia"/>
        </w:rPr>
        <w:t xml:space="preserve">중앙대학교 컴퓨터공학부 20155212 </w:t>
      </w:r>
      <w:proofErr w:type="spellStart"/>
      <w:r w:rsidRPr="00434443">
        <w:rPr>
          <w:rFonts w:ascii="Apple SD Gothic Neo" w:eastAsia="Apple SD Gothic Neo" w:hAnsi="Apple SD Gothic Neo" w:hint="eastAsia"/>
          <w:lang w:val="en-US"/>
        </w:rPr>
        <w:t>최보원</w:t>
      </w:r>
      <w:proofErr w:type="spellEnd"/>
    </w:p>
    <w:p w14:paraId="2254C195" w14:textId="77777777" w:rsidR="00CC69DC" w:rsidRPr="00434443" w:rsidRDefault="00434443" w:rsidP="00434443">
      <w:pPr>
        <w:jc w:val="center"/>
        <w:rPr>
          <w:rFonts w:ascii="Apple SD Gothic Neo" w:eastAsia="Apple SD Gothic Neo" w:hAnsi="Apple SD Gothic Neo"/>
          <w:lang w:val="en-US"/>
        </w:rPr>
      </w:pPr>
      <w:r w:rsidRPr="00434443">
        <w:rPr>
          <w:rFonts w:ascii="Apple SD Gothic Neo" w:eastAsia="Apple SD Gothic Neo" w:hAnsi="Apple SD Gothic Neo"/>
          <w:noProof/>
          <w:lang w:val="en-US"/>
        </w:rPr>
        <w:drawing>
          <wp:inline distT="0" distB="0" distL="0" distR="0" wp14:anchorId="7E7BDB28" wp14:editId="70938B1C">
            <wp:extent cx="2515235" cy="44715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7-11-24-06-09-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78" cy="44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310B" w14:textId="77777777" w:rsidR="00CC69DC" w:rsidRPr="00434443" w:rsidRDefault="00434443" w:rsidP="00434443">
      <w:pPr>
        <w:pStyle w:val="1"/>
        <w:rPr>
          <w:rFonts w:ascii="Apple SD Gothic Neo" w:eastAsia="Apple SD Gothic Neo" w:hAnsi="Apple SD Gothic Neo" w:hint="eastAsia"/>
        </w:rPr>
      </w:pPr>
      <w:r w:rsidRPr="00434443">
        <w:rPr>
          <w:rFonts w:ascii="Apple SD Gothic Neo" w:eastAsia="Apple SD Gothic Neo" w:hAnsi="Apple SD Gothic Neo" w:hint="eastAsia"/>
        </w:rPr>
        <w:t>개발 환경</w:t>
      </w:r>
    </w:p>
    <w:p w14:paraId="31CD4A83" w14:textId="77777777" w:rsidR="00CC69DC" w:rsidRPr="00434443" w:rsidRDefault="00434443">
      <w:pPr>
        <w:pStyle w:val="a"/>
        <w:rPr>
          <w:rFonts w:ascii="Apple SD Gothic Neo" w:eastAsia="Apple SD Gothic Neo" w:hAnsi="Apple SD Gothic Neo" w:hint="eastAsia"/>
        </w:rPr>
      </w:pPr>
      <w:r w:rsidRPr="00434443">
        <w:rPr>
          <w:rFonts w:ascii="Apple SD Gothic Neo" w:eastAsia="Apple SD Gothic Neo" w:hAnsi="Apple SD Gothic Neo" w:hint="eastAsia"/>
        </w:rPr>
        <w:t>안드로이드 스튜디오 2.3.3</w:t>
      </w:r>
    </w:p>
    <w:p w14:paraId="2BB0636D" w14:textId="77777777" w:rsidR="00434443" w:rsidRPr="00434443" w:rsidRDefault="00434443">
      <w:pPr>
        <w:pStyle w:val="a"/>
        <w:rPr>
          <w:rFonts w:ascii="Apple SD Gothic Neo" w:eastAsia="Apple SD Gothic Neo" w:hAnsi="Apple SD Gothic Neo"/>
        </w:rPr>
      </w:pPr>
      <w:r w:rsidRPr="00434443">
        <w:rPr>
          <w:rFonts w:ascii="Apple SD Gothic Neo" w:eastAsia="Apple SD Gothic Neo" w:hAnsi="Apple SD Gothic Neo"/>
          <w:lang w:val="en-US"/>
        </w:rPr>
        <w:t xml:space="preserve">LG pro 2 </w:t>
      </w:r>
      <w:proofErr w:type="spellStart"/>
      <w:r w:rsidRPr="00434443">
        <w:rPr>
          <w:rFonts w:ascii="Apple SD Gothic Neo" w:eastAsia="Apple SD Gothic Neo" w:hAnsi="Apple SD Gothic Neo" w:hint="eastAsia"/>
          <w:lang w:val="en-US"/>
        </w:rPr>
        <w:t>공기계</w:t>
      </w:r>
      <w:proofErr w:type="spellEnd"/>
    </w:p>
    <w:p w14:paraId="28E30C4A" w14:textId="77777777" w:rsidR="00CC69DC" w:rsidRPr="00434443" w:rsidRDefault="00434443">
      <w:pPr>
        <w:pStyle w:val="2"/>
        <w:rPr>
          <w:rFonts w:ascii="Apple SD Gothic Neo" w:eastAsia="Apple SD Gothic Neo" w:hAnsi="Apple SD Gothic Neo"/>
        </w:rPr>
      </w:pPr>
      <w:r w:rsidRPr="00434443">
        <w:rPr>
          <w:rFonts w:ascii="Apple SD Gothic Neo" w:eastAsia="Apple SD Gothic Neo" w:hAnsi="Apple SD Gothic Neo" w:hint="eastAsia"/>
        </w:rPr>
        <w:lastRenderedPageBreak/>
        <w:t>구현</w:t>
      </w:r>
    </w:p>
    <w:p w14:paraId="295B357F" w14:textId="77777777" w:rsidR="00CC69DC" w:rsidRPr="00434443" w:rsidRDefault="00434443" w:rsidP="00434443">
      <w:pPr>
        <w:pStyle w:val="afb"/>
        <w:numPr>
          <w:ilvl w:val="0"/>
          <w:numId w:val="17"/>
        </w:numPr>
        <w:ind w:leftChars="0"/>
        <w:rPr>
          <w:rFonts w:ascii="Apple SD Gothic Neo" w:eastAsia="Apple SD Gothic Neo" w:hAnsi="Apple SD Gothic Neo" w:hint="eastAsia"/>
        </w:rPr>
      </w:pPr>
      <w:r w:rsidRPr="00434443">
        <w:rPr>
          <w:rFonts w:ascii="Apple SD Gothic Neo" w:eastAsia="Apple SD Gothic Neo" w:hAnsi="Apple SD Gothic Neo" w:hint="eastAsia"/>
        </w:rPr>
        <w:t xml:space="preserve">기상청 </w:t>
      </w:r>
      <w:proofErr w:type="spellStart"/>
      <w:r w:rsidRPr="00434443">
        <w:rPr>
          <w:rFonts w:ascii="Apple SD Gothic Neo" w:eastAsia="Apple SD Gothic Neo" w:hAnsi="Apple SD Gothic Neo"/>
          <w:lang w:val="en-US"/>
        </w:rPr>
        <w:t>api</w:t>
      </w:r>
      <w:proofErr w:type="spellEnd"/>
      <w:r w:rsidRPr="00434443">
        <w:rPr>
          <w:rFonts w:ascii="Apple SD Gothic Neo" w:eastAsia="Apple SD Gothic Neo" w:hAnsi="Apple SD Gothic Neo"/>
          <w:lang w:val="en-US"/>
        </w:rPr>
        <w:t xml:space="preserve"> </w:t>
      </w:r>
      <w:proofErr w:type="spellStart"/>
      <w:r w:rsidRPr="00434443">
        <w:rPr>
          <w:rFonts w:ascii="Apple SD Gothic Neo" w:eastAsia="Apple SD Gothic Neo" w:hAnsi="Apple SD Gothic Neo" w:hint="eastAsia"/>
          <w:lang w:val="en-US"/>
        </w:rPr>
        <w:t>를</w:t>
      </w:r>
      <w:proofErr w:type="spellEnd"/>
      <w:r w:rsidRPr="00434443">
        <w:rPr>
          <w:rFonts w:ascii="Apple SD Gothic Neo" w:eastAsia="Apple SD Gothic Neo" w:hAnsi="Apple SD Gothic Neo" w:hint="eastAsia"/>
          <w:lang w:val="en-US"/>
        </w:rPr>
        <w:t xml:space="preserve"> 사용하여 </w:t>
      </w:r>
      <w:r w:rsidRPr="00434443">
        <w:rPr>
          <w:rFonts w:ascii="Apple SD Gothic Neo" w:eastAsia="Apple SD Gothic Neo" w:hAnsi="Apple SD Gothic Neo"/>
          <w:lang w:val="en-US"/>
        </w:rPr>
        <w:t xml:space="preserve">RSS </w:t>
      </w:r>
      <w:proofErr w:type="spellStart"/>
      <w:r w:rsidRPr="00434443">
        <w:rPr>
          <w:rFonts w:ascii="Apple SD Gothic Neo" w:eastAsia="Apple SD Gothic Neo" w:hAnsi="Apple SD Gothic Neo" w:hint="eastAsia"/>
          <w:lang w:val="en-US"/>
        </w:rPr>
        <w:t>를</w:t>
      </w:r>
      <w:proofErr w:type="spellEnd"/>
      <w:r w:rsidRPr="00434443">
        <w:rPr>
          <w:rFonts w:ascii="Apple SD Gothic Neo" w:eastAsia="Apple SD Gothic Neo" w:hAnsi="Apple SD Gothic Neo" w:hint="eastAsia"/>
          <w:lang w:val="en-US"/>
        </w:rPr>
        <w:t xml:space="preserve"> </w:t>
      </w:r>
      <w:r w:rsidRPr="00434443">
        <w:rPr>
          <w:rFonts w:ascii="Apple SD Gothic Neo" w:eastAsia="Apple SD Gothic Neo" w:hAnsi="Apple SD Gothic Neo"/>
          <w:lang w:val="en-US"/>
        </w:rPr>
        <w:t xml:space="preserve">DOM Parser </w:t>
      </w:r>
      <w:proofErr w:type="spellStart"/>
      <w:r w:rsidRPr="00434443">
        <w:rPr>
          <w:rFonts w:ascii="Apple SD Gothic Neo" w:eastAsia="Apple SD Gothic Neo" w:hAnsi="Apple SD Gothic Neo" w:hint="eastAsia"/>
          <w:lang w:val="en-US"/>
        </w:rPr>
        <w:t>를</w:t>
      </w:r>
      <w:proofErr w:type="spellEnd"/>
      <w:r w:rsidRPr="00434443">
        <w:rPr>
          <w:rFonts w:ascii="Apple SD Gothic Neo" w:eastAsia="Apple SD Gothic Neo" w:hAnsi="Apple SD Gothic Neo" w:hint="eastAsia"/>
          <w:lang w:val="en-US"/>
        </w:rPr>
        <w:t xml:space="preserve"> 통해 </w:t>
      </w:r>
      <w:proofErr w:type="spellStart"/>
      <w:r w:rsidRPr="00434443">
        <w:rPr>
          <w:rFonts w:ascii="Apple SD Gothic Neo" w:eastAsia="Apple SD Gothic Neo" w:hAnsi="Apple SD Gothic Neo" w:hint="eastAsia"/>
          <w:lang w:val="en-US"/>
        </w:rPr>
        <w:t>파싱하였습니다</w:t>
      </w:r>
      <w:proofErr w:type="spellEnd"/>
      <w:r w:rsidRPr="00434443">
        <w:rPr>
          <w:rFonts w:ascii="Apple SD Gothic Neo" w:eastAsia="Apple SD Gothic Neo" w:hAnsi="Apple SD Gothic Neo" w:hint="eastAsia"/>
          <w:lang w:val="en-US"/>
        </w:rPr>
        <w:t xml:space="preserve">. </w:t>
      </w:r>
    </w:p>
    <w:p w14:paraId="2B200EF9" w14:textId="77777777" w:rsidR="00434443" w:rsidRPr="00434443" w:rsidRDefault="00434443" w:rsidP="00434443">
      <w:pPr>
        <w:pStyle w:val="afb"/>
        <w:numPr>
          <w:ilvl w:val="0"/>
          <w:numId w:val="17"/>
        </w:numPr>
        <w:ind w:leftChars="0"/>
        <w:rPr>
          <w:rFonts w:ascii="Apple SD Gothic Neo" w:eastAsia="Apple SD Gothic Neo" w:hAnsi="Apple SD Gothic Neo" w:hint="eastAsia"/>
        </w:rPr>
      </w:pPr>
      <w:proofErr w:type="spellStart"/>
      <w:r w:rsidRPr="00434443">
        <w:rPr>
          <w:rFonts w:ascii="Apple SD Gothic Neo" w:eastAsia="Apple SD Gothic Neo" w:hAnsi="Apple SD Gothic Neo"/>
          <w:lang w:val="en-US"/>
        </w:rPr>
        <w:t>AsycTask</w:t>
      </w:r>
      <w:proofErr w:type="spellEnd"/>
      <w:r w:rsidRPr="00434443">
        <w:rPr>
          <w:rFonts w:ascii="Apple SD Gothic Neo" w:eastAsia="Apple SD Gothic Neo" w:hAnsi="Apple SD Gothic Neo"/>
          <w:lang w:val="en-US"/>
        </w:rPr>
        <w:t xml:space="preserve"> </w:t>
      </w:r>
      <w:proofErr w:type="spellStart"/>
      <w:r w:rsidRPr="00434443">
        <w:rPr>
          <w:rFonts w:ascii="Apple SD Gothic Neo" w:eastAsia="Apple SD Gothic Neo" w:hAnsi="Apple SD Gothic Neo" w:hint="eastAsia"/>
          <w:lang w:val="en-US"/>
        </w:rPr>
        <w:t>를</w:t>
      </w:r>
      <w:proofErr w:type="spellEnd"/>
      <w:r w:rsidRPr="00434443">
        <w:rPr>
          <w:rFonts w:ascii="Apple SD Gothic Neo" w:eastAsia="Apple SD Gothic Neo" w:hAnsi="Apple SD Gothic Neo" w:hint="eastAsia"/>
          <w:lang w:val="en-US"/>
        </w:rPr>
        <w:t xml:space="preserve"> 사용하였습니다. </w:t>
      </w:r>
    </w:p>
    <w:p w14:paraId="07EB2507" w14:textId="77777777" w:rsidR="00434443" w:rsidRPr="00434443" w:rsidRDefault="00434443" w:rsidP="00434443">
      <w:pPr>
        <w:pStyle w:val="afb"/>
        <w:numPr>
          <w:ilvl w:val="0"/>
          <w:numId w:val="17"/>
        </w:numPr>
        <w:ind w:leftChars="0"/>
        <w:rPr>
          <w:rFonts w:ascii="Apple SD Gothic Neo" w:eastAsia="Apple SD Gothic Neo" w:hAnsi="Apple SD Gothic Neo" w:hint="eastAsia"/>
        </w:rPr>
      </w:pPr>
      <w:r w:rsidRPr="00434443">
        <w:rPr>
          <w:rFonts w:ascii="Apple SD Gothic Neo" w:eastAsia="Apple SD Gothic Neo" w:hAnsi="Apple SD Gothic Neo" w:hint="eastAsia"/>
          <w:lang w:val="en-US"/>
        </w:rPr>
        <w:t xml:space="preserve">사용한 음악 </w:t>
      </w:r>
    </w:p>
    <w:p w14:paraId="62F8245B" w14:textId="77777777" w:rsidR="00434443" w:rsidRPr="00434443" w:rsidRDefault="00434443" w:rsidP="00434443">
      <w:pPr>
        <w:pStyle w:val="p1"/>
        <w:ind w:left="840"/>
        <w:rPr>
          <w:rFonts w:ascii="Apple SD Gothic Neo" w:eastAsia="Apple SD Gothic Neo" w:hAnsi="Apple SD Gothic Neo" w:hint="eastAsia"/>
          <w:sz w:val="24"/>
          <w:szCs w:val="24"/>
        </w:rPr>
      </w:pPr>
      <w:proofErr w:type="spellStart"/>
      <w:r w:rsidRPr="00434443">
        <w:rPr>
          <w:rStyle w:val="s1"/>
          <w:rFonts w:ascii="Apple SD Gothic Neo" w:eastAsia="Apple SD Gothic Neo" w:hAnsi="Apple SD Gothic Neo" w:hint="default"/>
          <w:bCs/>
          <w:sz w:val="24"/>
          <w:szCs w:val="24"/>
        </w:rPr>
        <w:t>구름많음</w:t>
      </w:r>
      <w:proofErr w:type="spellEnd"/>
      <w:r w:rsidRPr="00434443">
        <w:rPr>
          <w:rFonts w:ascii="Apple SD Gothic Neo" w:eastAsia="Apple SD Gothic Neo" w:hAnsi="Apple SD Gothic Neo" w:hint="eastAsia"/>
          <w:bCs/>
          <w:sz w:val="24"/>
          <w:szCs w:val="24"/>
        </w:rPr>
        <w:t xml:space="preserve"> : </w:t>
      </w:r>
      <w:r w:rsidRPr="00434443">
        <w:rPr>
          <w:rFonts w:ascii="Apple SD Gothic Neo" w:eastAsia="Apple SD Gothic Neo" w:hAnsi="Apple SD Gothic Neo"/>
          <w:bCs/>
          <w:sz w:val="24"/>
          <w:szCs w:val="24"/>
        </w:rPr>
        <w:t xml:space="preserve"> The Statement</w:t>
      </w:r>
    </w:p>
    <w:p w14:paraId="64979458" w14:textId="77777777" w:rsidR="00434443" w:rsidRPr="00434443" w:rsidRDefault="00434443" w:rsidP="00434443">
      <w:pPr>
        <w:pStyle w:val="p1"/>
        <w:ind w:left="840"/>
        <w:rPr>
          <w:rFonts w:ascii="Apple SD Gothic Neo" w:eastAsia="Apple SD Gothic Neo" w:hAnsi="Apple SD Gothic Neo"/>
          <w:sz w:val="24"/>
          <w:szCs w:val="24"/>
        </w:rPr>
      </w:pPr>
      <w:proofErr w:type="spellStart"/>
      <w:r w:rsidRPr="00434443">
        <w:rPr>
          <w:rStyle w:val="s1"/>
          <w:rFonts w:ascii="Apple SD Gothic Neo" w:eastAsia="Apple SD Gothic Neo" w:hAnsi="Apple SD Gothic Neo" w:hint="default"/>
          <w:bCs/>
          <w:sz w:val="24"/>
          <w:szCs w:val="24"/>
        </w:rPr>
        <w:t>구름조금</w:t>
      </w:r>
      <w:proofErr w:type="spellEnd"/>
      <w:r>
        <w:rPr>
          <w:rStyle w:val="s1"/>
          <w:rFonts w:ascii="Apple SD Gothic Neo" w:eastAsia="Apple SD Gothic Neo" w:hAnsi="Apple SD Gothic Neo" w:hint="default"/>
          <w:bCs/>
          <w:sz w:val="24"/>
          <w:szCs w:val="24"/>
        </w:rPr>
        <w:t xml:space="preserve"> :</w:t>
      </w:r>
      <w:r w:rsidRPr="00434443">
        <w:rPr>
          <w:rFonts w:ascii="Apple SD Gothic Neo" w:eastAsia="Apple SD Gothic Neo" w:hAnsi="Apple SD Gothic Neo"/>
          <w:bCs/>
          <w:sz w:val="24"/>
          <w:szCs w:val="24"/>
        </w:rPr>
        <w:t xml:space="preserve"> </w:t>
      </w:r>
      <w:proofErr w:type="spellStart"/>
      <w:r w:rsidRPr="00434443">
        <w:rPr>
          <w:rFonts w:ascii="Apple SD Gothic Neo" w:eastAsia="Apple SD Gothic Neo" w:hAnsi="Apple SD Gothic Neo"/>
          <w:bCs/>
          <w:sz w:val="24"/>
          <w:szCs w:val="24"/>
        </w:rPr>
        <w:t>QueenzTheLyricistHipHopFt.Thelonious</w:t>
      </w:r>
      <w:proofErr w:type="spellEnd"/>
    </w:p>
    <w:p w14:paraId="2622D348" w14:textId="77777777" w:rsidR="00434443" w:rsidRPr="00434443" w:rsidRDefault="00434443" w:rsidP="00434443">
      <w:pPr>
        <w:pStyle w:val="p3"/>
        <w:ind w:left="840"/>
        <w:rPr>
          <w:rFonts w:ascii="Apple SD Gothic Neo" w:eastAsia="Apple SD Gothic Neo" w:hAnsi="Apple SD Gothic Neo" w:hint="eastAsia"/>
          <w:sz w:val="24"/>
          <w:szCs w:val="24"/>
        </w:rPr>
      </w:pPr>
      <w:r w:rsidRPr="00434443">
        <w:rPr>
          <w:rFonts w:ascii="Apple SD Gothic Neo" w:eastAsia="Apple SD Gothic Neo" w:hAnsi="Apple SD Gothic Neo" w:hint="eastAsia"/>
          <w:bCs/>
          <w:sz w:val="24"/>
          <w:szCs w:val="24"/>
        </w:rPr>
        <w:t>눈</w:t>
      </w:r>
      <w:r w:rsidRPr="00434443">
        <w:rPr>
          <w:rStyle w:val="s2"/>
          <w:rFonts w:ascii="Apple SD Gothic Neo" w:eastAsia="Apple SD Gothic Neo" w:hAnsi="Apple SD Gothic Neo"/>
          <w:bCs/>
          <w:sz w:val="24"/>
          <w:szCs w:val="24"/>
        </w:rPr>
        <w:t>&amp;</w:t>
      </w:r>
      <w:r w:rsidRPr="00434443">
        <w:rPr>
          <w:rFonts w:ascii="Apple SD Gothic Neo" w:eastAsia="Apple SD Gothic Neo" w:hAnsi="Apple SD Gothic Neo" w:hint="eastAsia"/>
          <w:bCs/>
          <w:sz w:val="24"/>
          <w:szCs w:val="24"/>
        </w:rPr>
        <w:t>비</w:t>
      </w:r>
      <w:r>
        <w:rPr>
          <w:rFonts w:ascii="Apple SD Gothic Neo" w:eastAsia="Apple SD Gothic Neo" w:hAnsi="Apple SD Gothic Neo" w:hint="eastAsia"/>
          <w:bCs/>
          <w:sz w:val="24"/>
          <w:szCs w:val="24"/>
        </w:rPr>
        <w:t xml:space="preserve">: </w:t>
      </w:r>
      <w:proofErr w:type="spellStart"/>
      <w:r w:rsidRPr="00434443">
        <w:rPr>
          <w:rFonts w:ascii="Apple SD Gothic Neo" w:eastAsia="Apple SD Gothic Neo" w:hAnsi="Apple SD Gothic Neo"/>
          <w:bCs/>
          <w:sz w:val="24"/>
          <w:szCs w:val="24"/>
        </w:rPr>
        <w:t>RobinGreyHymnForHer</w:t>
      </w:r>
      <w:proofErr w:type="spellEnd"/>
      <w:r w:rsidRPr="00434443">
        <w:rPr>
          <w:rFonts w:ascii="Apple SD Gothic Neo" w:eastAsia="Apple SD Gothic Neo" w:hAnsi="Apple SD Gothic Neo"/>
          <w:bCs/>
          <w:sz w:val="24"/>
          <w:szCs w:val="24"/>
        </w:rPr>
        <w:t>.</w:t>
      </w:r>
    </w:p>
    <w:p w14:paraId="2110266F" w14:textId="77777777" w:rsidR="00434443" w:rsidRPr="00434443" w:rsidRDefault="00434443" w:rsidP="00434443">
      <w:pPr>
        <w:pStyle w:val="p3"/>
        <w:ind w:left="840"/>
        <w:rPr>
          <w:rFonts w:ascii="Apple SD Gothic Neo" w:eastAsia="Apple SD Gothic Neo" w:hAnsi="Apple SD Gothic Neo" w:hint="eastAsia"/>
          <w:sz w:val="24"/>
          <w:szCs w:val="24"/>
        </w:rPr>
      </w:pPr>
      <w:r w:rsidRPr="00434443">
        <w:rPr>
          <w:rFonts w:ascii="Apple SD Gothic Neo" w:eastAsia="Apple SD Gothic Neo" w:hAnsi="Apple SD Gothic Neo" w:hint="eastAsia"/>
          <w:bCs/>
          <w:sz w:val="24"/>
          <w:szCs w:val="24"/>
        </w:rPr>
        <w:t>눈</w:t>
      </w:r>
      <w:r>
        <w:rPr>
          <w:rFonts w:ascii="Apple SD Gothic Neo" w:eastAsia="Apple SD Gothic Neo" w:hAnsi="Apple SD Gothic Neo" w:hint="eastAsia"/>
          <w:bCs/>
          <w:sz w:val="24"/>
          <w:szCs w:val="24"/>
        </w:rPr>
        <w:t xml:space="preserve">: </w:t>
      </w:r>
      <w:r w:rsidRPr="00434443">
        <w:rPr>
          <w:rFonts w:ascii="Apple SD Gothic Neo" w:eastAsia="Apple SD Gothic Neo" w:hAnsi="Apple SD Gothic Neo"/>
          <w:bCs/>
          <w:sz w:val="24"/>
          <w:szCs w:val="24"/>
        </w:rPr>
        <w:t xml:space="preserve">Melanie </w:t>
      </w:r>
      <w:proofErr w:type="spellStart"/>
      <w:r w:rsidRPr="00434443">
        <w:rPr>
          <w:rFonts w:ascii="Apple SD Gothic Neo" w:eastAsia="Apple SD Gothic Neo" w:hAnsi="Apple SD Gothic Neo"/>
          <w:bCs/>
          <w:sz w:val="24"/>
          <w:szCs w:val="24"/>
        </w:rPr>
        <w:t>UngarCrazyGlue</w:t>
      </w:r>
      <w:proofErr w:type="spellEnd"/>
      <w:r w:rsidRPr="00434443">
        <w:rPr>
          <w:rFonts w:ascii="Apple SD Gothic Neo" w:eastAsia="Apple SD Gothic Neo" w:hAnsi="Apple SD Gothic Neo"/>
          <w:bCs/>
          <w:sz w:val="24"/>
          <w:szCs w:val="24"/>
        </w:rPr>
        <w:t>.</w:t>
      </w:r>
      <w:bookmarkStart w:id="0" w:name="_GoBack"/>
      <w:bookmarkEnd w:id="0"/>
    </w:p>
    <w:p w14:paraId="039F296C" w14:textId="77777777" w:rsidR="00434443" w:rsidRPr="00434443" w:rsidRDefault="00434443" w:rsidP="00434443">
      <w:pPr>
        <w:pStyle w:val="p3"/>
        <w:ind w:left="840"/>
        <w:rPr>
          <w:rFonts w:ascii="Apple SD Gothic Neo" w:eastAsia="Apple SD Gothic Neo" w:hAnsi="Apple SD Gothic Neo" w:hint="eastAsia"/>
          <w:sz w:val="24"/>
          <w:szCs w:val="24"/>
        </w:rPr>
      </w:pPr>
      <w:r w:rsidRPr="00434443">
        <w:rPr>
          <w:rFonts w:ascii="Apple SD Gothic Neo" w:eastAsia="Apple SD Gothic Neo" w:hAnsi="Apple SD Gothic Neo" w:hint="eastAsia"/>
          <w:bCs/>
          <w:sz w:val="24"/>
          <w:szCs w:val="24"/>
        </w:rPr>
        <w:t>맑음</w:t>
      </w:r>
      <w:r>
        <w:rPr>
          <w:rFonts w:ascii="Apple SD Gothic Neo" w:eastAsia="Apple SD Gothic Neo" w:hAnsi="Apple SD Gothic Neo" w:hint="eastAsia"/>
          <w:bCs/>
          <w:sz w:val="24"/>
          <w:szCs w:val="24"/>
        </w:rPr>
        <w:t xml:space="preserve"> : </w:t>
      </w:r>
      <w:proofErr w:type="spellStart"/>
      <w:r w:rsidRPr="00434443">
        <w:rPr>
          <w:rFonts w:ascii="Apple SD Gothic Neo" w:eastAsia="Apple SD Gothic Neo" w:hAnsi="Apple SD Gothic Neo"/>
          <w:bCs/>
          <w:sz w:val="24"/>
          <w:szCs w:val="24"/>
        </w:rPr>
        <w:t>ThemadpixprojectMoments</w:t>
      </w:r>
      <w:proofErr w:type="spellEnd"/>
    </w:p>
    <w:p w14:paraId="0C04D773" w14:textId="77777777" w:rsidR="00434443" w:rsidRPr="00434443" w:rsidRDefault="00434443" w:rsidP="00434443">
      <w:pPr>
        <w:pStyle w:val="p3"/>
        <w:ind w:left="840"/>
        <w:rPr>
          <w:rFonts w:ascii="Apple SD Gothic Neo" w:eastAsia="Apple SD Gothic Neo" w:hAnsi="Apple SD Gothic Neo" w:hint="eastAsia"/>
          <w:sz w:val="24"/>
          <w:szCs w:val="24"/>
        </w:rPr>
      </w:pPr>
      <w:r w:rsidRPr="00434443">
        <w:rPr>
          <w:rFonts w:ascii="Apple SD Gothic Neo" w:eastAsia="Apple SD Gothic Neo" w:hAnsi="Apple SD Gothic Neo" w:hint="eastAsia"/>
          <w:bCs/>
          <w:sz w:val="24"/>
          <w:szCs w:val="24"/>
        </w:rPr>
        <w:t>비</w:t>
      </w:r>
      <w:r>
        <w:rPr>
          <w:rFonts w:ascii="Apple SD Gothic Neo" w:eastAsia="Apple SD Gothic Neo" w:hAnsi="Apple SD Gothic Neo" w:hint="eastAsia"/>
          <w:bCs/>
          <w:sz w:val="24"/>
          <w:szCs w:val="24"/>
        </w:rPr>
        <w:t xml:space="preserve"> : </w:t>
      </w:r>
      <w:proofErr w:type="spellStart"/>
      <w:r w:rsidRPr="00434443">
        <w:rPr>
          <w:rFonts w:ascii="Apple SD Gothic Neo" w:eastAsia="Apple SD Gothic Neo" w:hAnsi="Apple SD Gothic Neo"/>
          <w:bCs/>
          <w:sz w:val="24"/>
          <w:szCs w:val="24"/>
        </w:rPr>
        <w:t>DuoTeslarUniversalFunk</w:t>
      </w:r>
      <w:proofErr w:type="spellEnd"/>
    </w:p>
    <w:p w14:paraId="30CA07A2" w14:textId="77777777" w:rsidR="00434443" w:rsidRPr="00434443" w:rsidRDefault="00434443" w:rsidP="00434443">
      <w:pPr>
        <w:pStyle w:val="afb"/>
        <w:ind w:leftChars="0" w:left="840"/>
        <w:rPr>
          <w:rFonts w:ascii="Apple SD Gothic Neo" w:eastAsia="Apple SD Gothic Neo" w:hAnsi="Apple SD Gothic Neo" w:hint="eastAsia"/>
        </w:rPr>
      </w:pPr>
      <w:r w:rsidRPr="00434443">
        <w:rPr>
          <w:rFonts w:ascii="Apple SD Gothic Neo" w:eastAsia="Apple SD Gothic Neo" w:hAnsi="Apple SD Gothic Neo" w:hint="eastAsia"/>
          <w:bCs/>
        </w:rPr>
        <w:t>흐림</w:t>
      </w:r>
      <w:r>
        <w:rPr>
          <w:rFonts w:ascii="Apple SD Gothic Neo" w:eastAsia="Apple SD Gothic Neo" w:hAnsi="Apple SD Gothic Neo" w:hint="eastAsia"/>
          <w:bCs/>
        </w:rPr>
        <w:t xml:space="preserve"> : </w:t>
      </w:r>
      <w:proofErr w:type="spellStart"/>
      <w:r w:rsidRPr="00434443">
        <w:rPr>
          <w:rFonts w:ascii="Apple SD Gothic Neo" w:eastAsia="Apple SD Gothic Neo" w:hAnsi="Apple SD Gothic Neo"/>
          <w:bCs/>
        </w:rPr>
        <w:t>RalphCastelligoodmorning</w:t>
      </w:r>
      <w:proofErr w:type="spellEnd"/>
    </w:p>
    <w:sectPr w:rsidR="00434443" w:rsidRPr="0043444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2CA79" w14:textId="77777777" w:rsidR="00C54B27" w:rsidRDefault="00C54B27">
      <w:pPr>
        <w:spacing w:after="0" w:line="240" w:lineRule="auto"/>
      </w:pPr>
      <w:r>
        <w:separator/>
      </w:r>
    </w:p>
  </w:endnote>
  <w:endnote w:type="continuationSeparator" w:id="0">
    <w:p w14:paraId="43472CD6" w14:textId="77777777" w:rsidR="00C54B27" w:rsidRDefault="00C5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Apple SD Gothic NeoI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B47F3" w14:textId="77777777" w:rsidR="00CC69DC" w:rsidRDefault="00C54B27">
        <w:pPr>
          <w:pStyle w:val="af7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 w:rsidR="00434443"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C2367" w14:textId="77777777" w:rsidR="00C54B27" w:rsidRDefault="00C54B27">
      <w:pPr>
        <w:spacing w:after="0" w:line="240" w:lineRule="auto"/>
      </w:pPr>
      <w:r>
        <w:separator/>
      </w:r>
    </w:p>
  </w:footnote>
  <w:footnote w:type="continuationSeparator" w:id="0">
    <w:p w14:paraId="70024CFB" w14:textId="77777777" w:rsidR="00C54B27" w:rsidRDefault="00C54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37EA"/>
    <w:multiLevelType w:val="hybridMultilevel"/>
    <w:tmpl w:val="153E391A"/>
    <w:lvl w:ilvl="0" w:tplc="F6EEC7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2957834"/>
    <w:multiLevelType w:val="hybridMultilevel"/>
    <w:tmpl w:val="64709B02"/>
    <w:lvl w:ilvl="0" w:tplc="63C04C2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F30F6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0A5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60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3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E4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E1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87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7318BF9C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6A6C1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A6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26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CD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AB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23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09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CD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0DB2A040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52AF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4D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46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89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409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C8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03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ACC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83510"/>
    <w:multiLevelType w:val="hybridMultilevel"/>
    <w:tmpl w:val="BE6E19F6"/>
    <w:lvl w:ilvl="0" w:tplc="66BCA86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69B23E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EC7D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C4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06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A42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C0D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2A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244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8350F7A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849E0E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8AA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8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E6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0E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27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42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78F9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A7C48A38">
      <w:start w:val="1"/>
      <w:numFmt w:val="decimal"/>
      <w:pStyle w:val="a0"/>
      <w:lvlText w:val="%1."/>
      <w:lvlJc w:val="left"/>
      <w:pPr>
        <w:ind w:left="720" w:hanging="360"/>
      </w:pPr>
    </w:lvl>
    <w:lvl w:ilvl="1" w:tplc="036CAC3E">
      <w:start w:val="1"/>
      <w:numFmt w:val="lowerLetter"/>
      <w:lvlText w:val="%2."/>
      <w:lvlJc w:val="left"/>
      <w:pPr>
        <w:ind w:left="1440" w:hanging="360"/>
      </w:pPr>
    </w:lvl>
    <w:lvl w:ilvl="2" w:tplc="359AB38A">
      <w:start w:val="1"/>
      <w:numFmt w:val="lowerRoman"/>
      <w:lvlText w:val="%3."/>
      <w:lvlJc w:val="right"/>
      <w:pPr>
        <w:ind w:left="2160" w:hanging="180"/>
      </w:pPr>
    </w:lvl>
    <w:lvl w:ilvl="3" w:tplc="2376E02E">
      <w:start w:val="1"/>
      <w:numFmt w:val="decimal"/>
      <w:lvlText w:val="%4."/>
      <w:lvlJc w:val="left"/>
      <w:pPr>
        <w:ind w:left="2880" w:hanging="360"/>
      </w:pPr>
    </w:lvl>
    <w:lvl w:ilvl="4" w:tplc="F4CA856C" w:tentative="1">
      <w:start w:val="1"/>
      <w:numFmt w:val="lowerLetter"/>
      <w:lvlText w:val="%5."/>
      <w:lvlJc w:val="left"/>
      <w:pPr>
        <w:ind w:left="3600" w:hanging="360"/>
      </w:pPr>
    </w:lvl>
    <w:lvl w:ilvl="5" w:tplc="E4C04562" w:tentative="1">
      <w:start w:val="1"/>
      <w:numFmt w:val="lowerRoman"/>
      <w:lvlText w:val="%6."/>
      <w:lvlJc w:val="right"/>
      <w:pPr>
        <w:ind w:left="4320" w:hanging="180"/>
      </w:pPr>
    </w:lvl>
    <w:lvl w:ilvl="6" w:tplc="499C5540" w:tentative="1">
      <w:start w:val="1"/>
      <w:numFmt w:val="decimal"/>
      <w:lvlText w:val="%7."/>
      <w:lvlJc w:val="left"/>
      <w:pPr>
        <w:ind w:left="5040" w:hanging="360"/>
      </w:pPr>
    </w:lvl>
    <w:lvl w:ilvl="7" w:tplc="FF7A827C" w:tentative="1">
      <w:start w:val="1"/>
      <w:numFmt w:val="lowerLetter"/>
      <w:lvlText w:val="%8."/>
      <w:lvlJc w:val="left"/>
      <w:pPr>
        <w:ind w:left="5760" w:hanging="360"/>
      </w:pPr>
    </w:lvl>
    <w:lvl w:ilvl="8" w:tplc="73EC92D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43"/>
    <w:rsid w:val="00434443"/>
    <w:rsid w:val="004F4BE5"/>
    <w:rsid w:val="00C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4F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부제 문자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제목 문자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인용 문자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바닥글 문자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강한 인용 문자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머리글 문자"/>
    <w:basedOn w:val="a2"/>
    <w:link w:val="af9"/>
    <w:uiPriority w:val="99"/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b">
    <w:name w:val="List Paragraph"/>
    <w:basedOn w:val="a1"/>
    <w:uiPriority w:val="34"/>
    <w:unhideWhenUsed/>
    <w:qFormat/>
    <w:rsid w:val="00434443"/>
    <w:pPr>
      <w:ind w:leftChars="400" w:left="800"/>
    </w:pPr>
  </w:style>
  <w:style w:type="paragraph" w:customStyle="1" w:styleId="p1">
    <w:name w:val="p1"/>
    <w:basedOn w:val="a1"/>
    <w:rsid w:val="00434443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US"/>
    </w:rPr>
  </w:style>
  <w:style w:type="paragraph" w:customStyle="1" w:styleId="p2">
    <w:name w:val="p2"/>
    <w:basedOn w:val="a1"/>
    <w:rsid w:val="00434443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US"/>
    </w:rPr>
  </w:style>
  <w:style w:type="paragraph" w:customStyle="1" w:styleId="p3">
    <w:name w:val="p3"/>
    <w:basedOn w:val="a1"/>
    <w:rsid w:val="00434443"/>
    <w:pPr>
      <w:spacing w:after="0" w:line="240" w:lineRule="auto"/>
    </w:pPr>
    <w:rPr>
      <w:rFonts w:ascii=".Apple SD Gothic NeoI" w:eastAsia=".Apple SD Gothic NeoI" w:hAnsi=".Apple SD Gothic NeoI" w:cs="Times New Roman"/>
      <w:color w:val="454545"/>
      <w:sz w:val="18"/>
      <w:szCs w:val="18"/>
      <w:lang w:val="en-US"/>
    </w:rPr>
  </w:style>
  <w:style w:type="character" w:customStyle="1" w:styleId="s1">
    <w:name w:val="s1"/>
    <w:basedOn w:val="a2"/>
    <w:rsid w:val="00434443"/>
    <w:rPr>
      <w:rFonts w:ascii=".Apple SD Gothic NeoI" w:eastAsia=".Apple SD Gothic NeoI" w:hAnsi=".Apple SD Gothic NeoI" w:hint="eastAsia"/>
      <w:sz w:val="18"/>
      <w:szCs w:val="18"/>
    </w:rPr>
  </w:style>
  <w:style w:type="character" w:customStyle="1" w:styleId="s2">
    <w:name w:val="s2"/>
    <w:basedOn w:val="a2"/>
    <w:rsid w:val="00434443"/>
    <w:rPr>
      <w:rFonts w:ascii="Helvetica Neue" w:hAnsi="Helvetica Neue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oibowon/Library/Containers/com.microsoft.Word/Data/Library/Caches/1042/TM10002081/&#4363;&#4455;&#4523;&#4352;&#4462;%20&#4354;&#4457;&#4523;&#4358;&#4462;&#452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Apple SD Gothic NeoI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C2EEBF58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B26E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65A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2DE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E99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54F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42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ED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14F9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53"/>
    <w:rsid w:val="008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D0F80A4958999429CC1688CC4374372">
    <w:name w:val="CD0F80A4958999429CC1688CC4374372"/>
    <w:pPr>
      <w:widowControl w:val="0"/>
      <w:wordWrap w:val="0"/>
      <w:jc w:val="both"/>
    </w:pPr>
  </w:style>
  <w:style w:type="paragraph" w:customStyle="1" w:styleId="7B1892A49FCBC743B4DAB89B0CC04592">
    <w:name w:val="7B1892A49FCBC743B4DAB89B0CC04592"/>
    <w:pPr>
      <w:widowControl w:val="0"/>
      <w:wordWrap w:val="0"/>
      <w:jc w:val="both"/>
    </w:pPr>
  </w:style>
  <w:style w:type="paragraph" w:customStyle="1" w:styleId="B763A560DACE7143B8552DE6DCF934A3">
    <w:name w:val="B763A560DACE7143B8552DE6DCF934A3"/>
    <w:pPr>
      <w:widowControl w:val="0"/>
      <w:wordWrap w:val="0"/>
      <w:jc w:val="both"/>
    </w:pPr>
  </w:style>
  <w:style w:type="paragraph" w:customStyle="1" w:styleId="CE355057C98B034AB40BE760F02959AB">
    <w:name w:val="CE355057C98B034AB40BE760F02959AB"/>
    <w:pPr>
      <w:widowControl w:val="0"/>
      <w:wordWrap w:val="0"/>
      <w:jc w:val="both"/>
    </w:pPr>
  </w:style>
  <w:style w:type="paragraph" w:customStyle="1" w:styleId="77DC56E7F074904DB34B65FEE8DA50A3">
    <w:name w:val="77DC56E7F074904DB34B65FEE8DA50A3"/>
    <w:pPr>
      <w:widowControl w:val="0"/>
      <w:wordWrap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B7823D33A1B312499C8788B1FD92512C">
    <w:name w:val="B7823D33A1B312499C8788B1FD92512C"/>
    <w:pPr>
      <w:widowControl w:val="0"/>
      <w:wordWrap w:val="0"/>
      <w:jc w:val="both"/>
    </w:pPr>
  </w:style>
  <w:style w:type="paragraph" w:customStyle="1" w:styleId="D05CCA85E0A9C74A95E1F88E58BB532A">
    <w:name w:val="D05CCA85E0A9C74A95E1F88E58BB532A"/>
    <w:pPr>
      <w:widowControl w:val="0"/>
      <w:wordWrap w:val="0"/>
      <w:jc w:val="both"/>
    </w:pPr>
  </w:style>
  <w:style w:type="paragraph" w:customStyle="1" w:styleId="FCF44D4F3E4770418D5A4AEBEB1867DE">
    <w:name w:val="FCF44D4F3E4770418D5A4AEBEB1867DE"/>
    <w:pPr>
      <w:widowControl w:val="0"/>
      <w:wordWrap w:val="0"/>
      <w:jc w:val="both"/>
    </w:pPr>
  </w:style>
  <w:style w:type="paragraph" w:customStyle="1" w:styleId="5A25D1D8E0280A419DFC4C3DC9077565">
    <w:name w:val="5A25D1D8E0280A419DFC4C3DC9077565"/>
    <w:pPr>
      <w:widowControl w:val="0"/>
      <w:wordWrap w:val="0"/>
      <w:jc w:val="both"/>
    </w:pPr>
  </w:style>
  <w:style w:type="paragraph" w:customStyle="1" w:styleId="5070657A7F54E94B9180F76C164F91EC">
    <w:name w:val="5070657A7F54E94B9180F76C164F91EC"/>
    <w:pPr>
      <w:widowControl w:val="0"/>
      <w:wordWrap w:val="0"/>
      <w:jc w:val="both"/>
    </w:pPr>
  </w:style>
  <w:style w:type="paragraph" w:customStyle="1" w:styleId="886655140F5C544596CA9B26EA67CDE8">
    <w:name w:val="886655140F5C544596CA9B26EA67CDE8"/>
    <w:pPr>
      <w:widowControl w:val="0"/>
      <w:wordWrap w:val="0"/>
      <w:jc w:val="both"/>
    </w:pPr>
  </w:style>
  <w:style w:type="paragraph" w:customStyle="1" w:styleId="472B2B1D7E08494B9539FA9EC5B78270">
    <w:name w:val="472B2B1D7E08494B9539FA9EC5B78270"/>
    <w:pPr>
      <w:widowControl w:val="0"/>
      <w:wordWrap w:val="0"/>
      <w:jc w:val="both"/>
    </w:pPr>
  </w:style>
  <w:style w:type="paragraph" w:customStyle="1" w:styleId="08E4EDE355297D4DB97B084C6E78D2C1">
    <w:name w:val="08E4EDE355297D4DB97B084C6E78D2C1"/>
    <w:pPr>
      <w:widowControl w:val="0"/>
      <w:wordWrap w:val="0"/>
      <w:jc w:val="both"/>
    </w:pPr>
  </w:style>
  <w:style w:type="paragraph" w:customStyle="1" w:styleId="E7A02CB332C3474C820AC9886E2D25B4">
    <w:name w:val="E7A02CB332C3474C820AC9886E2D25B4"/>
    <w:pPr>
      <w:widowControl w:val="0"/>
      <w:wordWrap w:val="0"/>
      <w:jc w:val="both"/>
    </w:pPr>
  </w:style>
  <w:style w:type="paragraph" w:customStyle="1" w:styleId="A51F49FF6A5B0A4C84569FDC275C25BA">
    <w:name w:val="A51F49FF6A5B0A4C84569FDC275C25BA"/>
    <w:pPr>
      <w:widowControl w:val="0"/>
      <w:wordWrap w:val="0"/>
      <w:jc w:val="both"/>
    </w:pPr>
  </w:style>
  <w:style w:type="paragraph" w:customStyle="1" w:styleId="FD03B8F1D435B942AE1B3B7E56F37854">
    <w:name w:val="FD03B8F1D435B942AE1B3B7E56F37854"/>
    <w:pPr>
      <w:widowControl w:val="0"/>
      <w:wordWrap w:val="0"/>
      <w:jc w:val="both"/>
    </w:pPr>
  </w:style>
  <w:style w:type="paragraph" w:customStyle="1" w:styleId="073DD5969F69A04880BD1050EDB6C5BF">
    <w:name w:val="073DD5969F69A04880BD1050EDB6C5BF"/>
    <w:pPr>
      <w:widowControl w:val="0"/>
      <w:wordWrap w:val="0"/>
      <w:jc w:val="both"/>
    </w:pPr>
  </w:style>
  <w:style w:type="paragraph" w:customStyle="1" w:styleId="BD7CF6C235227343BDF6075D9EFAED1D">
    <w:name w:val="BD7CF6C235227343BDF6075D9EFAED1D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연구 논문.dotx</Template>
  <TotalTime>4</TotalTime>
  <Pages>2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bowon choi</dc:creator>
  <cp:lastModifiedBy>bowon choi</cp:lastModifiedBy>
  <cp:revision>1</cp:revision>
  <dcterms:created xsi:type="dcterms:W3CDTF">2017-11-23T21:13:00Z</dcterms:created>
  <dcterms:modified xsi:type="dcterms:W3CDTF">2017-11-23T21:18:00Z</dcterms:modified>
</cp:coreProperties>
</file>